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DC3954E" w14:textId="77777777" w:rsidTr="00007728">
        <w:trPr>
          <w:trHeight w:hRule="exact" w:val="1800"/>
        </w:trPr>
        <w:tc>
          <w:tcPr>
            <w:tcW w:w="9360" w:type="dxa"/>
            <w:tcMar>
              <w:top w:w="0" w:type="dxa"/>
              <w:bottom w:w="0" w:type="dxa"/>
            </w:tcMar>
          </w:tcPr>
          <w:p w14:paraId="18185882" w14:textId="33F1744A" w:rsidR="00692703" w:rsidRPr="00CF1A49" w:rsidRDefault="00C7201A" w:rsidP="00913946">
            <w:pPr>
              <w:pStyle w:val="Title"/>
            </w:pPr>
            <w:r>
              <w:t>david Kinkaku</w:t>
            </w:r>
          </w:p>
          <w:p w14:paraId="79083922" w14:textId="494E16E1" w:rsidR="00692703" w:rsidRPr="00CF1A49" w:rsidRDefault="00CE370A" w:rsidP="00913946">
            <w:pPr>
              <w:pStyle w:val="ContactInfo"/>
              <w:contextualSpacing w:val="0"/>
            </w:pPr>
            <w:sdt>
              <w:sdtPr>
                <w:alias w:val="Enter address:"/>
                <w:tag w:val="Enter address:"/>
                <w:id w:val="352083995"/>
                <w:placeholder>
                  <w:docPart w:val="F7156A3B78A6B4429F65819AB1319570"/>
                </w:placeholder>
                <w:temporary/>
                <w:showingPlcHdr/>
                <w15:appearance w15:val="hidden"/>
              </w:sdtPr>
              <w:sdtEndPr/>
              <w:sdtContent>
                <w:r w:rsidR="00C57FC6" w:rsidRPr="00CF1A49">
                  <w:t>Address</w:t>
                </w:r>
              </w:sdtContent>
            </w:sdt>
            <w:r w:rsidR="00692703" w:rsidRPr="00CF1A49">
              <w:t xml:space="preserve"> </w:t>
            </w:r>
            <w:r w:rsidR="00C7201A">
              <w:t>: 1324 10</w:t>
            </w:r>
            <w:r w:rsidR="00C7201A" w:rsidRPr="00E4740D">
              <w:rPr>
                <w:vertAlign w:val="superscript"/>
              </w:rPr>
              <w:t>th</w:t>
            </w:r>
            <w:r w:rsidR="00E4740D">
              <w:t xml:space="preserve"> South Moorhead MN</w:t>
            </w:r>
            <w:r w:rsidR="00FE0B91">
              <w:t>, 56560.</w:t>
            </w:r>
            <w:r w:rsidR="00692703" w:rsidRPr="00CF1A49">
              <w:t xml:space="preserve"> </w:t>
            </w:r>
            <w:sdt>
              <w:sdtPr>
                <w:alias w:val="Enter phone:"/>
                <w:tag w:val="Enter phone:"/>
                <w:id w:val="-1993482697"/>
                <w:placeholder>
                  <w:docPart w:val="72873A23B5E6994F82D30AB26DE7D194"/>
                </w:placeholder>
                <w:temporary/>
                <w:showingPlcHdr/>
                <w15:appearance w15:val="hidden"/>
              </w:sdtPr>
              <w:sdtEndPr/>
              <w:sdtContent>
                <w:r w:rsidR="00C57FC6" w:rsidRPr="00CF1A49">
                  <w:t>Phone</w:t>
                </w:r>
              </w:sdtContent>
            </w:sdt>
            <w:r w:rsidR="00C7201A">
              <w:t>:720-243-0305</w:t>
            </w:r>
            <w:r w:rsidR="00FE0B91">
              <w:t xml:space="preserve"> (Open to relocate).</w:t>
            </w:r>
          </w:p>
          <w:p w14:paraId="0DC2FBCB" w14:textId="77777777" w:rsidR="00692703" w:rsidRDefault="00C7201A" w:rsidP="00913946">
            <w:pPr>
              <w:pStyle w:val="ContactInfoEmphasis"/>
              <w:contextualSpacing w:val="0"/>
            </w:pPr>
            <w:r>
              <w:t>Email: DavidKinkaku1@gmail.com</w:t>
            </w:r>
            <w:r w:rsidR="00692703" w:rsidRPr="00CF1A49">
              <w:t xml:space="preserve"> </w:t>
            </w:r>
            <w:sdt>
              <w:sdtPr>
                <w:alias w:val="Divider dot:"/>
                <w:tag w:val="Divider dot:"/>
                <w:id w:val="2000459528"/>
                <w:placeholder>
                  <w:docPart w:val="5DA0A571AE8EAF42948D5CAE342F5588"/>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7DAEC6ED6C88F647B019BCADC97EF38F"/>
                </w:placeholder>
                <w:temporary/>
                <w:showingPlcHdr/>
                <w15:appearance w15:val="hidden"/>
              </w:sdtPr>
              <w:sdtEndPr/>
              <w:sdtContent>
                <w:r w:rsidR="00C57FC6" w:rsidRPr="00CF1A49">
                  <w:t>LinkedIn Profile</w:t>
                </w:r>
              </w:sdtContent>
            </w:sdt>
            <w:r>
              <w:t xml:space="preserve">: </w:t>
            </w:r>
            <w:r w:rsidRPr="00C7201A">
              <w:t>https://www.linkedin.com/in/david-kinkaku-soft-dev/</w:t>
            </w:r>
            <w:sdt>
              <w:sdtPr>
                <w:alias w:val="Divider dot:"/>
                <w:tag w:val="Divider dot:"/>
                <w:id w:val="759871761"/>
                <w:placeholder>
                  <w:docPart w:val="C05E606F8D0F0A47A3F4A6F3037E52A2"/>
                </w:placeholder>
                <w:temporary/>
                <w:showingPlcHdr/>
                <w15:appearance w15:val="hidden"/>
              </w:sdtPr>
              <w:sdtEndPr/>
              <w:sdtContent>
                <w:r w:rsidR="00692703" w:rsidRPr="00CF1A49">
                  <w:t>·</w:t>
                </w:r>
              </w:sdtContent>
            </w:sdt>
            <w:r w:rsidR="00692703" w:rsidRPr="00CF1A49">
              <w:t xml:space="preserve"> </w:t>
            </w:r>
            <w:r w:rsidR="00FE0B91">
              <w:t xml:space="preserve">   </w:t>
            </w:r>
            <w:r>
              <w:t xml:space="preserve">GitHub: </w:t>
            </w:r>
            <w:hyperlink r:id="rId7" w:history="1">
              <w:r w:rsidR="00FD630E" w:rsidRPr="00FB22FB">
                <w:rPr>
                  <w:rStyle w:val="Hyperlink"/>
                </w:rPr>
                <w:t>https://github.com/Davidkinkaku1</w:t>
              </w:r>
            </w:hyperlink>
            <w:r w:rsidR="00FD630E">
              <w:t xml:space="preserve"> </w:t>
            </w:r>
          </w:p>
          <w:p w14:paraId="4B84B93F" w14:textId="4D6744B0" w:rsidR="00F74652" w:rsidRPr="00CF1A49" w:rsidRDefault="00F74652" w:rsidP="00913946">
            <w:pPr>
              <w:pStyle w:val="ContactInfoEmphasis"/>
              <w:contextualSpacing w:val="0"/>
            </w:pPr>
          </w:p>
        </w:tc>
      </w:tr>
      <w:tr w:rsidR="009571D8" w:rsidRPr="00CF1A49" w14:paraId="269D486D" w14:textId="77777777" w:rsidTr="00692703">
        <w:tc>
          <w:tcPr>
            <w:tcW w:w="9360" w:type="dxa"/>
            <w:tcMar>
              <w:top w:w="432" w:type="dxa"/>
            </w:tcMar>
          </w:tcPr>
          <w:p w14:paraId="655582AC" w14:textId="1C292E01" w:rsidR="001755A8" w:rsidRDefault="002767D7" w:rsidP="00913946">
            <w:pPr>
              <w:contextualSpacing w:val="0"/>
            </w:pPr>
            <w:r>
              <w:t xml:space="preserve">Seasoned Junior Developer, who can bring diverse skill set and creative problem solving to software application development. </w:t>
            </w:r>
            <w:r w:rsidR="00F74652">
              <w:t>Proficient at designing and formulating test automation frameworks, problem solving in various languages, and specialize in thinking outside the box, and leveraging agile solution to provide robust solutions.</w:t>
            </w:r>
          </w:p>
          <w:p w14:paraId="1343AF00" w14:textId="0C4244C9" w:rsidR="00F74652" w:rsidRPr="00CF1A49" w:rsidRDefault="00F74652" w:rsidP="00913946">
            <w:pPr>
              <w:contextualSpacing w:val="0"/>
            </w:pPr>
          </w:p>
        </w:tc>
      </w:tr>
    </w:tbl>
    <w:p w14:paraId="7AF044A0" w14:textId="77777777" w:rsidR="004E01EB" w:rsidRPr="00CF1A49" w:rsidRDefault="00CE370A" w:rsidP="004E01EB">
      <w:pPr>
        <w:pStyle w:val="Heading1"/>
      </w:pPr>
      <w:sdt>
        <w:sdtPr>
          <w:alias w:val="Experience:"/>
          <w:tag w:val="Experience:"/>
          <w:id w:val="-1983300934"/>
          <w:placeholder>
            <w:docPart w:val="82C994FB81152641A960932564DEF76F"/>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64FE147" w14:textId="77777777" w:rsidTr="00D66A52">
        <w:tc>
          <w:tcPr>
            <w:tcW w:w="9355" w:type="dxa"/>
          </w:tcPr>
          <w:p w14:paraId="6E85B5D1" w14:textId="30099950" w:rsidR="001D0BF1" w:rsidRPr="00CF1A49" w:rsidRDefault="00AF65BA" w:rsidP="001D0BF1">
            <w:pPr>
              <w:pStyle w:val="Heading3"/>
              <w:contextualSpacing w:val="0"/>
              <w:outlineLvl w:val="2"/>
            </w:pPr>
            <w:r>
              <w:t>06/2018</w:t>
            </w:r>
            <w:r w:rsidR="001D0BF1" w:rsidRPr="00CF1A49">
              <w:t xml:space="preserve"> – </w:t>
            </w:r>
            <w:r>
              <w:t>05/2020</w:t>
            </w:r>
          </w:p>
          <w:p w14:paraId="1A9D1155" w14:textId="30820595" w:rsidR="001D0BF1" w:rsidRPr="00CF1A49" w:rsidRDefault="009A10AE" w:rsidP="001D0BF1">
            <w:pPr>
              <w:pStyle w:val="Heading2"/>
              <w:contextualSpacing w:val="0"/>
              <w:outlineLvl w:val="1"/>
            </w:pPr>
            <w:r>
              <w:t>dispatch</w:t>
            </w:r>
            <w:r w:rsidR="001D0BF1" w:rsidRPr="00CF1A49">
              <w:t xml:space="preserve">, </w:t>
            </w:r>
            <w:r>
              <w:rPr>
                <w:rStyle w:val="SubtleReference"/>
              </w:rPr>
              <w:t xml:space="preserve">united ground express </w:t>
            </w:r>
          </w:p>
          <w:p w14:paraId="6B248AA6" w14:textId="77777777" w:rsidR="001E3120" w:rsidRDefault="00AF65BA" w:rsidP="00AF65BA">
            <w:r>
              <w:t xml:space="preserve">Facilitated and lead a group aircraft maintenance at United Airlines, in Denver. </w:t>
            </w:r>
          </w:p>
          <w:p w14:paraId="3D8AC843" w14:textId="78126599" w:rsidR="00AF65BA" w:rsidRDefault="00AF65BA" w:rsidP="00AF65BA">
            <w:r>
              <w:t>Then I was later promoted into a dispatcher position and report analyst.</w:t>
            </w:r>
          </w:p>
          <w:p w14:paraId="74D09EC8" w14:textId="2A8F0535" w:rsidR="00AF65BA" w:rsidRDefault="00AF65BA" w:rsidP="00AF65BA">
            <w:r>
              <w:t>Helped initiate a branch new branch of the United Ground Express and attended to operational needs and reports tracking on all United Airlines flights, (using Microsoft Office Products).</w:t>
            </w:r>
          </w:p>
          <w:p w14:paraId="4BC794AD" w14:textId="029F7946" w:rsidR="00AF65BA" w:rsidRDefault="00AF65BA" w:rsidP="00AF65BA">
            <w:r>
              <w:t xml:space="preserve">Obtained mastery in coordinating communication between the cleaning crew, maintenance, and the pilots. </w:t>
            </w:r>
          </w:p>
          <w:p w14:paraId="16AEADD7" w14:textId="05342C0E" w:rsidR="00AF65BA" w:rsidRPr="00CF1A49" w:rsidRDefault="00AF65BA" w:rsidP="00AF65BA">
            <w:r>
              <w:t xml:space="preserve"> </w:t>
            </w:r>
          </w:p>
        </w:tc>
      </w:tr>
      <w:tr w:rsidR="00F61DF9" w:rsidRPr="00CF1A49" w14:paraId="5F4E0148" w14:textId="77777777" w:rsidTr="00F61DF9">
        <w:tc>
          <w:tcPr>
            <w:tcW w:w="9355" w:type="dxa"/>
            <w:tcMar>
              <w:top w:w="216" w:type="dxa"/>
            </w:tcMar>
          </w:tcPr>
          <w:p w14:paraId="01824846" w14:textId="18A6A73B" w:rsidR="00F61DF9" w:rsidRPr="00CF1A49" w:rsidRDefault="00E16B99" w:rsidP="00F61DF9">
            <w:pPr>
              <w:pStyle w:val="Heading3"/>
              <w:contextualSpacing w:val="0"/>
              <w:outlineLvl w:val="2"/>
            </w:pPr>
            <w:r>
              <w:t>07/2017</w:t>
            </w:r>
            <w:r w:rsidR="00F61DF9" w:rsidRPr="00CF1A49">
              <w:t xml:space="preserve"> – </w:t>
            </w:r>
            <w:r>
              <w:t>06/2018</w:t>
            </w:r>
          </w:p>
          <w:p w14:paraId="7E1B52FC" w14:textId="4E981245" w:rsidR="00F61DF9" w:rsidRPr="00CF1A49" w:rsidRDefault="009A10AE" w:rsidP="00F61DF9">
            <w:pPr>
              <w:pStyle w:val="Heading2"/>
              <w:contextualSpacing w:val="0"/>
              <w:outlineLvl w:val="1"/>
            </w:pPr>
            <w:r>
              <w:t xml:space="preserve">CUstomer </w:t>
            </w:r>
            <w:r w:rsidR="00F55E6C">
              <w:t>service</w:t>
            </w:r>
            <w:r w:rsidR="00F61DF9" w:rsidRPr="00CF1A49">
              <w:t xml:space="preserve">, </w:t>
            </w:r>
            <w:r>
              <w:rPr>
                <w:rStyle w:val="SubtleReference"/>
              </w:rPr>
              <w:t>walmart</w:t>
            </w:r>
          </w:p>
          <w:p w14:paraId="794B782B" w14:textId="4B2D62DE" w:rsidR="00F61DF9" w:rsidRDefault="00E16B99" w:rsidP="00F61DF9">
            <w:r>
              <w:t xml:space="preserve">Worked as a customer satisfaction host, made sure customers’ needs were met, also handled merchandise counts. Played a role of a supervisor for associates, raising iterative approaches to corporate task assigning for businesses settings.  </w:t>
            </w:r>
          </w:p>
        </w:tc>
      </w:tr>
      <w:tr w:rsidR="00FE0B91" w:rsidRPr="00CF1A49" w14:paraId="30EC7BEB" w14:textId="77777777" w:rsidTr="00FE0B91">
        <w:trPr>
          <w:trHeight w:val="733"/>
        </w:trPr>
        <w:tc>
          <w:tcPr>
            <w:tcW w:w="9355" w:type="dxa"/>
            <w:tcMar>
              <w:top w:w="216" w:type="dxa"/>
            </w:tcMar>
          </w:tcPr>
          <w:p w14:paraId="5EFFE8C8" w14:textId="77777777" w:rsidR="00FE0B91" w:rsidRDefault="00FE0B91" w:rsidP="00F61DF9">
            <w:pPr>
              <w:pStyle w:val="Heading3"/>
              <w:outlineLvl w:val="2"/>
            </w:pPr>
          </w:p>
          <w:p w14:paraId="12CA2CD2" w14:textId="2889E410" w:rsidR="009A10AE" w:rsidRPr="00CF1A49" w:rsidRDefault="00F55E6C" w:rsidP="009A10AE">
            <w:pPr>
              <w:pStyle w:val="Heading3"/>
              <w:contextualSpacing w:val="0"/>
              <w:outlineLvl w:val="2"/>
            </w:pPr>
            <w:r>
              <w:t>0</w:t>
            </w:r>
            <w:r w:rsidR="00E16B99">
              <w:t>8</w:t>
            </w:r>
            <w:r>
              <w:t>/201</w:t>
            </w:r>
            <w:r w:rsidR="00AD2093">
              <w:t>6</w:t>
            </w:r>
            <w:r w:rsidR="009A10AE" w:rsidRPr="00CF1A49">
              <w:t xml:space="preserve"> – </w:t>
            </w:r>
            <w:r>
              <w:t>0</w:t>
            </w:r>
            <w:r w:rsidR="00E16B99">
              <w:t>2</w:t>
            </w:r>
            <w:r>
              <w:t>/201</w:t>
            </w:r>
            <w:r w:rsidR="00E16B99">
              <w:t>7</w:t>
            </w:r>
          </w:p>
          <w:p w14:paraId="3CFEB7F5" w14:textId="5FFE1AF4" w:rsidR="00124ED1" w:rsidRDefault="00280DE3" w:rsidP="00F55E6C">
            <w:pPr>
              <w:pStyle w:val="Heading2"/>
              <w:contextualSpacing w:val="0"/>
            </w:pPr>
            <w:r>
              <w:t>Supervisor AssistANT</w:t>
            </w:r>
            <w:r w:rsidR="009A10AE" w:rsidRPr="00CF1A49">
              <w:t xml:space="preserve"> </w:t>
            </w:r>
            <w:r w:rsidR="00124ED1">
              <w:rPr>
                <w:rStyle w:val="SubtleReference"/>
              </w:rPr>
              <w:t>regal airline</w:t>
            </w:r>
          </w:p>
          <w:p w14:paraId="04AAE15A" w14:textId="30D5F3BF" w:rsidR="00F55E6C" w:rsidRDefault="00052B9B" w:rsidP="00F55E6C">
            <w:r>
              <w:t>Performed the role of the</w:t>
            </w:r>
            <w:r w:rsidR="00F55E6C">
              <w:t xml:space="preserve"> </w:t>
            </w:r>
            <w:r w:rsidR="00280DE3">
              <w:t>warehouse supervisor assistant. This experience helped me grow a fast paste environment stamina, Where I could stay up to speed with daily demands.</w:t>
            </w:r>
            <w:r w:rsidR="00F74652">
              <w:t xml:space="preserve"> </w:t>
            </w:r>
          </w:p>
          <w:p w14:paraId="4E99CEDD" w14:textId="77777777" w:rsidR="00F55E6C" w:rsidRDefault="00F55E6C" w:rsidP="00F61DF9">
            <w:pPr>
              <w:pStyle w:val="Heading3"/>
              <w:outlineLvl w:val="2"/>
            </w:pPr>
          </w:p>
          <w:p w14:paraId="74050512" w14:textId="54884DC3" w:rsidR="00124ED1" w:rsidRPr="00CF1A49" w:rsidRDefault="00124ED1" w:rsidP="00124ED1">
            <w:pPr>
              <w:pStyle w:val="Heading3"/>
              <w:contextualSpacing w:val="0"/>
              <w:outlineLvl w:val="2"/>
            </w:pPr>
            <w:r>
              <w:t>0</w:t>
            </w:r>
            <w:r w:rsidR="00A241B5">
              <w:t>2</w:t>
            </w:r>
            <w:r>
              <w:t>/201</w:t>
            </w:r>
            <w:r w:rsidR="00A241B5">
              <w:t>4</w:t>
            </w:r>
            <w:r>
              <w:t xml:space="preserve"> </w:t>
            </w:r>
            <w:r w:rsidRPr="00CF1A49">
              <w:t xml:space="preserve">– </w:t>
            </w:r>
            <w:r>
              <w:t>12/2020</w:t>
            </w:r>
          </w:p>
          <w:p w14:paraId="7FA06C96" w14:textId="2C85FFF9" w:rsidR="00124ED1" w:rsidRPr="00CF1A49" w:rsidRDefault="00124ED1" w:rsidP="00124ED1">
            <w:pPr>
              <w:pStyle w:val="Heading2"/>
              <w:contextualSpacing w:val="0"/>
              <w:outlineLvl w:val="1"/>
            </w:pPr>
            <w:r>
              <w:t>Web maintenance</w:t>
            </w:r>
            <w:r w:rsidRPr="00CF1A49">
              <w:t xml:space="preserve">, </w:t>
            </w:r>
            <w:r>
              <w:rPr>
                <w:rStyle w:val="SubtleReference"/>
              </w:rPr>
              <w:t>etm tabernacle</w:t>
            </w:r>
          </w:p>
          <w:p w14:paraId="6BFCA46D" w14:textId="7CB77C89" w:rsidR="00BD66AA" w:rsidRDefault="00FF61B0" w:rsidP="00BD66AA">
            <w:r w:rsidRPr="00FF61B0">
              <w:t xml:space="preserve">Collaboratively led a technological team of five where we maintained the church’s website and media. Using PHP, and Java to embed sermons and events to the site, as well as taking care of members' concerns on the church site. </w:t>
            </w:r>
          </w:p>
          <w:p w14:paraId="69994D8F" w14:textId="77777777" w:rsidR="00FE0B91" w:rsidRDefault="00FE0B91" w:rsidP="00F61DF9">
            <w:pPr>
              <w:pStyle w:val="Heading3"/>
              <w:outlineLvl w:val="2"/>
            </w:pPr>
          </w:p>
          <w:p w14:paraId="4D28CA7A" w14:textId="486519BD" w:rsidR="00F74652" w:rsidRDefault="00F74652" w:rsidP="00F61DF9">
            <w:pPr>
              <w:pStyle w:val="Heading3"/>
              <w:outlineLvl w:val="2"/>
            </w:pPr>
          </w:p>
        </w:tc>
      </w:tr>
    </w:tbl>
    <w:sdt>
      <w:sdtPr>
        <w:alias w:val="Education:"/>
        <w:tag w:val="Education:"/>
        <w:id w:val="-1908763273"/>
        <w:placeholder>
          <w:docPart w:val="D818B0760134194F954146D27EA96AC9"/>
        </w:placeholder>
        <w:temporary/>
        <w:showingPlcHdr/>
        <w15:appearance w15:val="hidden"/>
      </w:sdtPr>
      <w:sdtEndPr/>
      <w:sdtContent>
        <w:p w14:paraId="4E940424"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71530D60" w14:textId="77777777" w:rsidTr="00D66A52">
        <w:tc>
          <w:tcPr>
            <w:tcW w:w="9355" w:type="dxa"/>
          </w:tcPr>
          <w:p w14:paraId="1F6FC2E1" w14:textId="280FAC9E" w:rsidR="001D0BF1" w:rsidRPr="00CF1A49" w:rsidRDefault="009A10AE" w:rsidP="001D0BF1">
            <w:pPr>
              <w:pStyle w:val="Heading3"/>
              <w:contextualSpacing w:val="0"/>
              <w:outlineLvl w:val="2"/>
            </w:pPr>
            <w:r>
              <w:t>Nov</w:t>
            </w:r>
            <w:r w:rsidR="001D0BF1" w:rsidRPr="00CF1A49">
              <w:t xml:space="preserve"> </w:t>
            </w:r>
            <w:r>
              <w:t>2021</w:t>
            </w:r>
          </w:p>
          <w:p w14:paraId="1D93F780" w14:textId="10575EE5" w:rsidR="001D0BF1" w:rsidRPr="00CF1A49" w:rsidRDefault="009A10AE" w:rsidP="001D0BF1">
            <w:pPr>
              <w:pStyle w:val="Heading2"/>
              <w:contextualSpacing w:val="0"/>
              <w:outlineLvl w:val="1"/>
            </w:pPr>
            <w:r>
              <w:t>Emerging Digital Academy</w:t>
            </w:r>
            <w:r w:rsidR="001D0BF1" w:rsidRPr="00CF1A49">
              <w:t xml:space="preserve">, </w:t>
            </w:r>
            <w:r>
              <w:rPr>
                <w:rStyle w:val="SubtleReference"/>
              </w:rPr>
              <w:t>Bootcamp</w:t>
            </w:r>
          </w:p>
          <w:p w14:paraId="5B7F216D" w14:textId="782F551F" w:rsidR="00AD2093" w:rsidRDefault="00AD2093" w:rsidP="00AD2093">
            <w:r>
              <w:rPr>
                <w:rFonts w:ascii="Segoe UI" w:hAnsi="Segoe UI" w:cs="Segoe UI"/>
                <w:sz w:val="21"/>
                <w:szCs w:val="21"/>
                <w:shd w:val="clear" w:color="auto" w:fill="FFFFFF"/>
              </w:rPr>
              <w:t xml:space="preserve">Coding </w:t>
            </w:r>
            <w:r w:rsidR="00D945B6">
              <w:rPr>
                <w:rFonts w:ascii="Segoe UI" w:hAnsi="Segoe UI" w:cs="Segoe UI"/>
                <w:sz w:val="21"/>
                <w:szCs w:val="21"/>
                <w:shd w:val="clear" w:color="auto" w:fill="FFFFFF"/>
              </w:rPr>
              <w:t>Bootcamp, that</w:t>
            </w:r>
            <w:r w:rsidR="008B065A">
              <w:rPr>
                <w:rFonts w:ascii="Segoe UI" w:hAnsi="Segoe UI" w:cs="Segoe UI"/>
                <w:sz w:val="21"/>
                <w:szCs w:val="21"/>
                <w:shd w:val="clear" w:color="auto" w:fill="FFFFFF"/>
              </w:rPr>
              <w:t xml:space="preserve"> hence c</w:t>
            </w:r>
            <w:r>
              <w:rPr>
                <w:rFonts w:ascii="Segoe UI" w:hAnsi="Segoe UI" w:cs="Segoe UI"/>
                <w:sz w:val="21"/>
                <w:szCs w:val="21"/>
                <w:shd w:val="clear" w:color="auto" w:fill="FFFFFF"/>
              </w:rPr>
              <w:t xml:space="preserve">areers, </w:t>
            </w:r>
            <w:r w:rsidR="00D945B6">
              <w:rPr>
                <w:rFonts w:ascii="Segoe UI" w:hAnsi="Segoe UI" w:cs="Segoe UI"/>
                <w:sz w:val="21"/>
                <w:szCs w:val="21"/>
                <w:shd w:val="clear" w:color="auto" w:fill="FFFFFF"/>
              </w:rPr>
              <w:t>through an 800 plus hours of dealing with a variety of problem</w:t>
            </w:r>
            <w:r w:rsidR="00E468E1">
              <w:rPr>
                <w:rFonts w:ascii="Segoe UI" w:hAnsi="Segoe UI" w:cs="Segoe UI"/>
                <w:sz w:val="21"/>
                <w:szCs w:val="21"/>
                <w:shd w:val="clear" w:color="auto" w:fill="FFFFFF"/>
              </w:rPr>
              <w:t>s</w:t>
            </w:r>
            <w:r w:rsidR="00D945B6">
              <w:rPr>
                <w:rFonts w:ascii="Segoe UI" w:hAnsi="Segoe UI" w:cs="Segoe UI"/>
                <w:sz w:val="21"/>
                <w:szCs w:val="21"/>
                <w:shd w:val="clear" w:color="auto" w:fill="FFFFFF"/>
              </w:rPr>
              <w:t xml:space="preserve">, </w:t>
            </w:r>
            <w:r w:rsidR="00E468E1">
              <w:rPr>
                <w:rFonts w:ascii="Segoe UI" w:hAnsi="Segoe UI" w:cs="Segoe UI"/>
                <w:sz w:val="21"/>
                <w:szCs w:val="21"/>
                <w:shd w:val="clear" w:color="auto" w:fill="FFFFFF"/>
              </w:rPr>
              <w:t xml:space="preserve">to </w:t>
            </w:r>
            <w:r w:rsidR="00D945B6">
              <w:rPr>
                <w:rFonts w:ascii="Segoe UI" w:hAnsi="Segoe UI" w:cs="Segoe UI"/>
                <w:sz w:val="21"/>
                <w:szCs w:val="21"/>
                <w:shd w:val="clear" w:color="auto" w:fill="FFFFFF"/>
              </w:rPr>
              <w:t xml:space="preserve">elicits </w:t>
            </w:r>
            <w:r>
              <w:rPr>
                <w:rFonts w:ascii="Segoe UI" w:hAnsi="Segoe UI" w:cs="Segoe UI"/>
                <w:sz w:val="21"/>
                <w:szCs w:val="21"/>
                <w:shd w:val="clear" w:color="auto" w:fill="FFFFFF"/>
              </w:rPr>
              <w:t>Software Engineering</w:t>
            </w:r>
            <w:r w:rsidR="00D945B6">
              <w:rPr>
                <w:rFonts w:ascii="Segoe UI" w:hAnsi="Segoe UI" w:cs="Segoe UI"/>
                <w:sz w:val="21"/>
                <w:szCs w:val="21"/>
                <w:shd w:val="clear" w:color="auto" w:fill="FFFFFF"/>
              </w:rPr>
              <w:t xml:space="preserve"> like mindset</w:t>
            </w:r>
            <w:r w:rsidR="00E468E1">
              <w:rPr>
                <w:rFonts w:ascii="Segoe UI" w:hAnsi="Segoe UI" w:cs="Segoe UI"/>
                <w:sz w:val="21"/>
                <w:szCs w:val="21"/>
                <w:shd w:val="clear" w:color="auto" w:fill="FFFFFF"/>
              </w:rPr>
              <w:t>s</w:t>
            </w:r>
            <w:r>
              <w:rPr>
                <w:rFonts w:ascii="Segoe UI" w:hAnsi="Segoe UI" w:cs="Segoe UI"/>
                <w:sz w:val="21"/>
                <w:szCs w:val="21"/>
                <w:shd w:val="clear" w:color="auto" w:fill="FFFFFF"/>
              </w:rPr>
              <w:t>,</w:t>
            </w:r>
            <w:r w:rsidR="00D945B6">
              <w:rPr>
                <w:rFonts w:ascii="Segoe UI" w:hAnsi="Segoe UI" w:cs="Segoe UI"/>
                <w:sz w:val="21"/>
                <w:szCs w:val="21"/>
                <w:shd w:val="clear" w:color="auto" w:fill="FFFFFF"/>
              </w:rPr>
              <w:t xml:space="preserve"> while equipping it student with Full-Stack developing knowledge. Using the </w:t>
            </w:r>
            <w:r>
              <w:rPr>
                <w:rFonts w:ascii="Segoe UI" w:hAnsi="Segoe UI" w:cs="Segoe UI"/>
                <w:sz w:val="21"/>
                <w:szCs w:val="21"/>
                <w:shd w:val="clear" w:color="auto" w:fill="FFFFFF"/>
              </w:rPr>
              <w:t>Full-Stack JavaScript, Stack Overflow, HTML, HTTP/JSON, NodeJS/Express, PostgreSQL, Linux, AWS, NERP Stack, jQuery, Node.js, SQL and Databases, and C#</w:t>
            </w:r>
            <w:r>
              <w:rPr>
                <w:rFonts w:ascii="Segoe UI" w:hAnsi="Segoe UI" w:cs="Segoe UI"/>
                <w:sz w:val="21"/>
                <w:szCs w:val="21"/>
                <w:shd w:val="clear" w:color="auto" w:fill="FFFFFF"/>
              </w:rPr>
              <w:t>.</w:t>
            </w:r>
          </w:p>
          <w:p w14:paraId="508AA119" w14:textId="559BD75A" w:rsidR="007538DC" w:rsidRPr="00CF1A49" w:rsidRDefault="007538DC" w:rsidP="007538DC">
            <w:pPr>
              <w:contextualSpacing w:val="0"/>
            </w:pPr>
          </w:p>
        </w:tc>
      </w:tr>
      <w:tr w:rsidR="00F61DF9" w:rsidRPr="00CF1A49" w14:paraId="72DB404E" w14:textId="77777777" w:rsidTr="00F00AD1">
        <w:trPr>
          <w:trHeight w:val="1273"/>
        </w:trPr>
        <w:tc>
          <w:tcPr>
            <w:tcW w:w="9355" w:type="dxa"/>
            <w:tcMar>
              <w:top w:w="216" w:type="dxa"/>
            </w:tcMar>
          </w:tcPr>
          <w:p w14:paraId="1A351F27" w14:textId="0BDF65E2" w:rsidR="00F61DF9" w:rsidRPr="00CF1A49" w:rsidRDefault="009A10AE" w:rsidP="00F61DF9">
            <w:pPr>
              <w:pStyle w:val="Heading3"/>
              <w:contextualSpacing w:val="0"/>
              <w:outlineLvl w:val="2"/>
            </w:pPr>
            <w:r>
              <w:t>current STUDENT, CLASS of 2022</w:t>
            </w:r>
          </w:p>
          <w:p w14:paraId="02F8D7A4" w14:textId="4384F8DA" w:rsidR="00F61DF9" w:rsidRPr="00CF1A49" w:rsidRDefault="009A10AE" w:rsidP="00F61DF9">
            <w:pPr>
              <w:pStyle w:val="Heading2"/>
              <w:contextualSpacing w:val="0"/>
              <w:outlineLvl w:val="1"/>
            </w:pPr>
            <w:r>
              <w:t>Software development</w:t>
            </w:r>
            <w:r w:rsidR="00F61DF9" w:rsidRPr="00CF1A49">
              <w:t xml:space="preserve">, </w:t>
            </w:r>
            <w:r>
              <w:rPr>
                <w:rStyle w:val="SubtleReference"/>
              </w:rPr>
              <w:t>bellevue university</w:t>
            </w:r>
          </w:p>
          <w:p w14:paraId="1F755219" w14:textId="2915532A" w:rsidR="00F61DF9" w:rsidRDefault="00D945B6" w:rsidP="00F61DF9">
            <w:r>
              <w:t>I am o</w:t>
            </w:r>
            <w:r w:rsidR="00F02A1A">
              <w:t xml:space="preserve">n my third year of my </w:t>
            </w:r>
            <w:r w:rsidR="007A51D3">
              <w:t xml:space="preserve">Software Development. A program that </w:t>
            </w:r>
            <w:r w:rsidR="007211DC">
              <w:t xml:space="preserve">we </w:t>
            </w:r>
            <w:r w:rsidR="007A51D3">
              <w:t>focus on</w:t>
            </w:r>
            <w:r w:rsidR="007211DC">
              <w:t xml:space="preserve"> relational and non-relational database, problem solving and computer programming using Python, basic of Java Syntax using object-oriented techniques, as well as Java Enterprise Edition.</w:t>
            </w:r>
          </w:p>
        </w:tc>
      </w:tr>
    </w:tbl>
    <w:p w14:paraId="452F4D51" w14:textId="77777777" w:rsidR="00FE0B91" w:rsidRDefault="00FE0B91" w:rsidP="00486277">
      <w:pPr>
        <w:pStyle w:val="Heading1"/>
      </w:pPr>
    </w:p>
    <w:p w14:paraId="603EDC28" w14:textId="00C5F406" w:rsidR="00486277" w:rsidRPr="00CF1A49" w:rsidRDefault="00C7201A" w:rsidP="00486277">
      <w:pPr>
        <w:pStyle w:val="Heading1"/>
      </w:pPr>
      <w:r>
        <w:t xml:space="preserve">Technical </w:t>
      </w:r>
      <w:sdt>
        <w:sdtPr>
          <w:alias w:val="Skills:"/>
          <w:tag w:val="Skills:"/>
          <w:id w:val="-1392877668"/>
          <w:placeholder>
            <w:docPart w:val="4B49C1A462F7784691CD53226622AD14"/>
          </w:placeholder>
          <w:temporary/>
          <w:showingPlcHdr/>
          <w15:appearance w15:val="hidden"/>
        </w:sdtPr>
        <w:sdtEndPr/>
        <w:sdtContent>
          <w:r w:rsidR="00486277" w:rsidRPr="00CF1A49">
            <w:t>Skills</w:t>
          </w:r>
        </w:sdtContent>
      </w:sdt>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14:paraId="2774BE9E" w14:textId="77777777" w:rsidTr="00CF1177">
        <w:trPr>
          <w:trHeight w:val="1975"/>
        </w:trPr>
        <w:tc>
          <w:tcPr>
            <w:tcW w:w="4675" w:type="dxa"/>
          </w:tcPr>
          <w:p w14:paraId="6172A40F" w14:textId="77777777" w:rsidR="001F4E6D" w:rsidRDefault="00717D71" w:rsidP="006E1507">
            <w:pPr>
              <w:pStyle w:val="ListBullet"/>
              <w:contextualSpacing w:val="0"/>
            </w:pPr>
            <w:r>
              <w:t>SQL with Postgres</w:t>
            </w:r>
          </w:p>
          <w:p w14:paraId="0C8C13B6" w14:textId="77777777" w:rsidR="00717D71" w:rsidRDefault="00717D71" w:rsidP="006E1507">
            <w:pPr>
              <w:pStyle w:val="ListBullet"/>
              <w:contextualSpacing w:val="0"/>
            </w:pPr>
            <w:r>
              <w:t>HTML &amp; CSS</w:t>
            </w:r>
          </w:p>
          <w:p w14:paraId="7DC92F03" w14:textId="77777777" w:rsidR="00717D71" w:rsidRDefault="00717D71" w:rsidP="006E1507">
            <w:pPr>
              <w:pStyle w:val="ListBullet"/>
              <w:contextualSpacing w:val="0"/>
            </w:pPr>
            <w:r>
              <w:t>JavaScript</w:t>
            </w:r>
          </w:p>
          <w:p w14:paraId="38814DF7" w14:textId="77777777" w:rsidR="00717D71" w:rsidRDefault="00717D71" w:rsidP="006E1507">
            <w:pPr>
              <w:pStyle w:val="ListBullet"/>
              <w:contextualSpacing w:val="0"/>
            </w:pPr>
            <w:r>
              <w:t>C#</w:t>
            </w:r>
          </w:p>
          <w:p w14:paraId="0AEF3E5A" w14:textId="77777777" w:rsidR="00CF1177" w:rsidRDefault="00717D71" w:rsidP="00CF1177">
            <w:pPr>
              <w:pStyle w:val="ListBullet"/>
              <w:contextualSpacing w:val="0"/>
            </w:pPr>
            <w:r>
              <w:t>Redux</w:t>
            </w:r>
            <w:r w:rsidR="00E4740D">
              <w:t xml:space="preserve"> (Reducers &amp; SAGA)</w:t>
            </w:r>
          </w:p>
          <w:p w14:paraId="5CFDA8D6" w14:textId="48C51116" w:rsidR="00E16B99" w:rsidRPr="006E1507" w:rsidRDefault="00E16B99" w:rsidP="00E16B99">
            <w:pPr>
              <w:pStyle w:val="ListBullet"/>
              <w:contextualSpacing w:val="0"/>
            </w:pPr>
            <w:r>
              <w:t>MS Office Products</w:t>
            </w:r>
          </w:p>
        </w:tc>
        <w:tc>
          <w:tcPr>
            <w:tcW w:w="4675" w:type="dxa"/>
            <w:tcMar>
              <w:left w:w="360" w:type="dxa"/>
            </w:tcMar>
          </w:tcPr>
          <w:p w14:paraId="1F5584B9" w14:textId="77777777" w:rsidR="00CF1177" w:rsidRDefault="00CF1177" w:rsidP="006E1507">
            <w:pPr>
              <w:pStyle w:val="ListBullet"/>
              <w:contextualSpacing w:val="0"/>
            </w:pPr>
            <w:r>
              <w:t>NodeJS/Express</w:t>
            </w:r>
            <w:r>
              <w:t xml:space="preserve"> </w:t>
            </w:r>
          </w:p>
          <w:p w14:paraId="4525B133" w14:textId="4617EFC0" w:rsidR="001E3120" w:rsidRPr="006E1507" w:rsidRDefault="00C7201A" w:rsidP="006E1507">
            <w:pPr>
              <w:pStyle w:val="ListBullet"/>
              <w:contextualSpacing w:val="0"/>
            </w:pPr>
            <w:r>
              <w:t xml:space="preserve">React </w:t>
            </w:r>
            <w:r w:rsidR="00717D71">
              <w:t>Js</w:t>
            </w:r>
          </w:p>
          <w:p w14:paraId="0EE4F19F" w14:textId="77777777" w:rsidR="009A10AE" w:rsidRDefault="00C7201A" w:rsidP="009A10AE">
            <w:pPr>
              <w:pStyle w:val="ListBullet"/>
              <w:contextualSpacing w:val="0"/>
            </w:pPr>
            <w:r>
              <w:t xml:space="preserve">Material UI &amp; Bootstrap </w:t>
            </w:r>
          </w:p>
          <w:p w14:paraId="300444C9" w14:textId="77777777" w:rsidR="00AE293F" w:rsidRDefault="00CF1177" w:rsidP="009A10AE">
            <w:pPr>
              <w:pStyle w:val="ListBullet"/>
              <w:contextualSpacing w:val="0"/>
            </w:pPr>
            <w:r>
              <w:t>HTTP/JSON</w:t>
            </w:r>
          </w:p>
          <w:p w14:paraId="05E87768" w14:textId="77777777" w:rsidR="00CF1177" w:rsidRDefault="00CF1177" w:rsidP="009A10AE">
            <w:pPr>
              <w:pStyle w:val="ListBullet"/>
              <w:contextualSpacing w:val="0"/>
            </w:pPr>
            <w:r>
              <w:t>AWS</w:t>
            </w:r>
          </w:p>
          <w:p w14:paraId="520BBD94" w14:textId="077A52B8" w:rsidR="00CF1177" w:rsidRPr="006E1507" w:rsidRDefault="00CF1177" w:rsidP="009A10AE">
            <w:pPr>
              <w:pStyle w:val="ListBullet"/>
              <w:contextualSpacing w:val="0"/>
            </w:pPr>
            <w:r>
              <w:t>PostgreSQL</w:t>
            </w:r>
          </w:p>
        </w:tc>
      </w:tr>
    </w:tbl>
    <w:p w14:paraId="75C4F1DA" w14:textId="0F58E4DC" w:rsidR="00AC0666" w:rsidRDefault="002B0737" w:rsidP="008F339D">
      <w:pPr>
        <w:pStyle w:val="Heading1"/>
      </w:pPr>
      <w:r>
        <w:t>Projects</w:t>
      </w:r>
      <w:r w:rsidR="00AC0666">
        <w:t xml:space="preserve"> </w:t>
      </w:r>
    </w:p>
    <w:p w14:paraId="3E9D59A7" w14:textId="74BA4F5A" w:rsidR="00AC0666" w:rsidRPr="00FF61B0" w:rsidRDefault="00AC0666" w:rsidP="00AC0666">
      <w:pPr>
        <w:pStyle w:val="Heading3"/>
      </w:pPr>
      <w:r w:rsidRPr="00FF61B0">
        <w:t xml:space="preserve">Q-Ware chat: </w:t>
      </w:r>
    </w:p>
    <w:p w14:paraId="2A83325F" w14:textId="02DF9CDB" w:rsidR="00FF61B0" w:rsidRPr="00CF1A49" w:rsidRDefault="00FF61B0" w:rsidP="00AC0666">
      <w:pPr>
        <w:pStyle w:val="Heading3"/>
      </w:pPr>
      <w:r w:rsidRPr="00FF61B0">
        <w:t>Both front-end &amp; Backend</w:t>
      </w:r>
    </w:p>
    <w:p w14:paraId="6CDA6749" w14:textId="694139FA" w:rsidR="00AC0666" w:rsidRDefault="00AC0666" w:rsidP="006E1507">
      <w:r>
        <w:t xml:space="preserve">I this Project I did both the front-end and backend solo. Created an application that helps event hosts to get questions from their audience anonymously, through a chat. This project came about in my quest to eliminating awkwardness in meetings when it comes to question that people want to ask and can’t own up to it. </w:t>
      </w:r>
    </w:p>
    <w:p w14:paraId="065A2715" w14:textId="039DF3D2" w:rsidR="00AC0666" w:rsidRDefault="00AC0666" w:rsidP="006E1507">
      <w:r>
        <w:t xml:space="preserve">Link to the repo: </w:t>
      </w:r>
      <w:hyperlink r:id="rId8" w:history="1">
        <w:r w:rsidRPr="00FB22FB">
          <w:rPr>
            <w:rStyle w:val="Hyperlink"/>
          </w:rPr>
          <w:t>https://github.com/Davidkinkaku1/David-Kinkaku-Q-ware-Project</w:t>
        </w:r>
      </w:hyperlink>
    </w:p>
    <w:p w14:paraId="6ECA8AAE" w14:textId="77777777" w:rsidR="00AC0666" w:rsidRDefault="00AC0666" w:rsidP="006E1507"/>
    <w:p w14:paraId="6C147235" w14:textId="6AAC89A8" w:rsidR="00AC0666" w:rsidRDefault="00AC0666" w:rsidP="00AC0666">
      <w:pPr>
        <w:pStyle w:val="Heading3"/>
      </w:pPr>
      <w:r>
        <w:t>4Luvofdog:</w:t>
      </w:r>
      <w:r w:rsidR="00FF61B0">
        <w:t xml:space="preserve"> </w:t>
      </w:r>
    </w:p>
    <w:p w14:paraId="7829EB7D" w14:textId="10ABF900" w:rsidR="00FF61B0" w:rsidRPr="00CF1A49" w:rsidRDefault="00FF61B0" w:rsidP="00AC0666">
      <w:pPr>
        <w:pStyle w:val="Heading3"/>
      </w:pPr>
      <w:r>
        <w:t>Both front-end &amp; Backend</w:t>
      </w:r>
    </w:p>
    <w:p w14:paraId="78DE947D" w14:textId="6F7BF425" w:rsidR="00AC0666" w:rsidRDefault="00A241B5" w:rsidP="006E1507">
      <w:r>
        <w:t xml:space="preserve">4LuvOfDog, is a project that we did </w:t>
      </w:r>
      <w:r w:rsidR="00FF61B0">
        <w:t xml:space="preserve">in a group of 3, to </w:t>
      </w:r>
      <w:r>
        <w:t>serve a non-profit organization automate their transaction process of dog adoption</w:t>
      </w:r>
      <w:r w:rsidR="00FF61B0">
        <w:t>. Eliminating the extra steps of having to use files where adoptees had to manually input information, to automatically having information flow from the user to all members of the organization that checks out the adoption process. Being that it was a small group we all got to rotate on roles.</w:t>
      </w:r>
    </w:p>
    <w:p w14:paraId="76112943" w14:textId="59ABACE7" w:rsidR="00FF61B0" w:rsidRDefault="00FF61B0" w:rsidP="006E1507">
      <w:r>
        <w:t xml:space="preserve">Link to the </w:t>
      </w:r>
      <w:r w:rsidR="008F339D">
        <w:t>website</w:t>
      </w:r>
      <w:r>
        <w:t xml:space="preserve">: </w:t>
      </w:r>
      <w:hyperlink r:id="rId9" w:history="1">
        <w:r w:rsidR="00FF68F5" w:rsidRPr="00FB22FB">
          <w:rPr>
            <w:rStyle w:val="Hyperlink"/>
          </w:rPr>
          <w:t>https://www.4luvofdog.org/adoptable-dogs/</w:t>
        </w:r>
      </w:hyperlink>
    </w:p>
    <w:p w14:paraId="29852B06" w14:textId="329E7E7B" w:rsidR="00FF68F5" w:rsidRDefault="00FF68F5" w:rsidP="006E1507"/>
    <w:p w14:paraId="6575E721" w14:textId="1D9F43E7" w:rsidR="00FF68F5" w:rsidRDefault="00FF68F5" w:rsidP="00FF68F5">
      <w:pPr>
        <w:pStyle w:val="Heading3"/>
      </w:pPr>
      <w:r>
        <w:t>Other Prjects</w:t>
      </w:r>
      <w:r>
        <w:t xml:space="preserve">: </w:t>
      </w:r>
    </w:p>
    <w:p w14:paraId="05670696" w14:textId="6E302023" w:rsidR="00FF68F5" w:rsidRPr="006E1507" w:rsidRDefault="00FF68F5" w:rsidP="00FF68F5">
      <w:r>
        <w:t xml:space="preserve">Other projects are </w:t>
      </w:r>
      <w:r w:rsidR="00F602B8">
        <w:t>pinned on</w:t>
      </w:r>
      <w:r>
        <w:t xml:space="preserve"> my GitHub page. </w:t>
      </w:r>
    </w:p>
    <w:sectPr w:rsidR="00FF68F5" w:rsidRPr="006E1507" w:rsidSect="005A1B10">
      <w:footerReference w:type="default" r:id="rId10"/>
      <w:headerReference w:type="first" r:id="rId11"/>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4A285" w14:textId="77777777" w:rsidR="00CE370A" w:rsidRDefault="00CE370A" w:rsidP="0068194B">
      <w:r>
        <w:separator/>
      </w:r>
    </w:p>
    <w:p w14:paraId="54DB8096" w14:textId="77777777" w:rsidR="00CE370A" w:rsidRDefault="00CE370A"/>
    <w:p w14:paraId="03E0E425" w14:textId="77777777" w:rsidR="00CE370A" w:rsidRDefault="00CE370A"/>
  </w:endnote>
  <w:endnote w:type="continuationSeparator" w:id="0">
    <w:p w14:paraId="56924B8A" w14:textId="77777777" w:rsidR="00CE370A" w:rsidRDefault="00CE370A" w:rsidP="0068194B">
      <w:r>
        <w:continuationSeparator/>
      </w:r>
    </w:p>
    <w:p w14:paraId="4568E40B" w14:textId="77777777" w:rsidR="00CE370A" w:rsidRDefault="00CE370A"/>
    <w:p w14:paraId="64015DF3" w14:textId="77777777" w:rsidR="00CE370A" w:rsidRDefault="00CE37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2D4314AA"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B6533" w14:textId="77777777" w:rsidR="00CE370A" w:rsidRDefault="00CE370A" w:rsidP="0068194B">
      <w:r>
        <w:separator/>
      </w:r>
    </w:p>
    <w:p w14:paraId="32F61DD6" w14:textId="77777777" w:rsidR="00CE370A" w:rsidRDefault="00CE370A"/>
    <w:p w14:paraId="26E35916" w14:textId="77777777" w:rsidR="00CE370A" w:rsidRDefault="00CE370A"/>
  </w:footnote>
  <w:footnote w:type="continuationSeparator" w:id="0">
    <w:p w14:paraId="18B648FE" w14:textId="77777777" w:rsidR="00CE370A" w:rsidRDefault="00CE370A" w:rsidP="0068194B">
      <w:r>
        <w:continuationSeparator/>
      </w:r>
    </w:p>
    <w:p w14:paraId="241AF03F" w14:textId="77777777" w:rsidR="00CE370A" w:rsidRDefault="00CE370A"/>
    <w:p w14:paraId="387F6EAA" w14:textId="77777777" w:rsidR="00CE370A" w:rsidRDefault="00CE37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BF81"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C71937D" wp14:editId="4C33E2D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65BE8B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C3D4865"/>
    <w:multiLevelType w:val="hybridMultilevel"/>
    <w:tmpl w:val="0ED20A7A"/>
    <w:lvl w:ilvl="0" w:tplc="6F2C758C">
      <w:start w:val="2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E2E41"/>
    <w:multiLevelType w:val="hybridMultilevel"/>
    <w:tmpl w:val="7EE0F614"/>
    <w:lvl w:ilvl="0" w:tplc="03A0780A">
      <w:start w:val="2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1A"/>
    <w:rsid w:val="000001EF"/>
    <w:rsid w:val="00007322"/>
    <w:rsid w:val="00007728"/>
    <w:rsid w:val="00024584"/>
    <w:rsid w:val="00024730"/>
    <w:rsid w:val="00052B9B"/>
    <w:rsid w:val="00055E95"/>
    <w:rsid w:val="0007021F"/>
    <w:rsid w:val="000B2BA5"/>
    <w:rsid w:val="000F2F8C"/>
    <w:rsid w:val="0010006E"/>
    <w:rsid w:val="001045A8"/>
    <w:rsid w:val="00114A91"/>
    <w:rsid w:val="00124ED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767D7"/>
    <w:rsid w:val="00280DE3"/>
    <w:rsid w:val="00294998"/>
    <w:rsid w:val="00297F18"/>
    <w:rsid w:val="002A1945"/>
    <w:rsid w:val="002B0737"/>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002B"/>
    <w:rsid w:val="006A1962"/>
    <w:rsid w:val="006B55C7"/>
    <w:rsid w:val="006B5D48"/>
    <w:rsid w:val="006B7D7B"/>
    <w:rsid w:val="006C1A5E"/>
    <w:rsid w:val="006D0F6B"/>
    <w:rsid w:val="006E1507"/>
    <w:rsid w:val="00712D8B"/>
    <w:rsid w:val="00717D71"/>
    <w:rsid w:val="007211DC"/>
    <w:rsid w:val="007273B7"/>
    <w:rsid w:val="00733E0A"/>
    <w:rsid w:val="0074403D"/>
    <w:rsid w:val="00746D44"/>
    <w:rsid w:val="007538DC"/>
    <w:rsid w:val="00757803"/>
    <w:rsid w:val="0079206B"/>
    <w:rsid w:val="00796076"/>
    <w:rsid w:val="007A51D3"/>
    <w:rsid w:val="007B5362"/>
    <w:rsid w:val="007C0566"/>
    <w:rsid w:val="007C606B"/>
    <w:rsid w:val="007E6A61"/>
    <w:rsid w:val="00801140"/>
    <w:rsid w:val="00803404"/>
    <w:rsid w:val="00834955"/>
    <w:rsid w:val="00855B59"/>
    <w:rsid w:val="00860461"/>
    <w:rsid w:val="0086487C"/>
    <w:rsid w:val="00870B20"/>
    <w:rsid w:val="008829F8"/>
    <w:rsid w:val="00885897"/>
    <w:rsid w:val="008A6538"/>
    <w:rsid w:val="008B065A"/>
    <w:rsid w:val="008C7056"/>
    <w:rsid w:val="008F339D"/>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10AE"/>
    <w:rsid w:val="009A44CE"/>
    <w:rsid w:val="009C4DFC"/>
    <w:rsid w:val="009D44F8"/>
    <w:rsid w:val="009E3160"/>
    <w:rsid w:val="009F220C"/>
    <w:rsid w:val="009F3B05"/>
    <w:rsid w:val="009F4931"/>
    <w:rsid w:val="00A14534"/>
    <w:rsid w:val="00A16DAA"/>
    <w:rsid w:val="00A24162"/>
    <w:rsid w:val="00A241B5"/>
    <w:rsid w:val="00A25023"/>
    <w:rsid w:val="00A270EA"/>
    <w:rsid w:val="00A34BA2"/>
    <w:rsid w:val="00A36F27"/>
    <w:rsid w:val="00A42E32"/>
    <w:rsid w:val="00A46E63"/>
    <w:rsid w:val="00A51DC5"/>
    <w:rsid w:val="00A53DE1"/>
    <w:rsid w:val="00A615E1"/>
    <w:rsid w:val="00A755E8"/>
    <w:rsid w:val="00A93A5D"/>
    <w:rsid w:val="00AB32F8"/>
    <w:rsid w:val="00AB610B"/>
    <w:rsid w:val="00AC0666"/>
    <w:rsid w:val="00AD2093"/>
    <w:rsid w:val="00AD360E"/>
    <w:rsid w:val="00AD40FB"/>
    <w:rsid w:val="00AD782D"/>
    <w:rsid w:val="00AE293F"/>
    <w:rsid w:val="00AE7650"/>
    <w:rsid w:val="00AF65BA"/>
    <w:rsid w:val="00B10EBE"/>
    <w:rsid w:val="00B236F1"/>
    <w:rsid w:val="00B50F99"/>
    <w:rsid w:val="00B51D1B"/>
    <w:rsid w:val="00B540F4"/>
    <w:rsid w:val="00B60FD0"/>
    <w:rsid w:val="00B622DF"/>
    <w:rsid w:val="00B6332A"/>
    <w:rsid w:val="00B81760"/>
    <w:rsid w:val="00B8494C"/>
    <w:rsid w:val="00BA1546"/>
    <w:rsid w:val="00BB4E51"/>
    <w:rsid w:val="00BD431F"/>
    <w:rsid w:val="00BD66AA"/>
    <w:rsid w:val="00BE423E"/>
    <w:rsid w:val="00BF61AC"/>
    <w:rsid w:val="00C47FA6"/>
    <w:rsid w:val="00C57FC6"/>
    <w:rsid w:val="00C66A7D"/>
    <w:rsid w:val="00C7201A"/>
    <w:rsid w:val="00C779DA"/>
    <w:rsid w:val="00C814F7"/>
    <w:rsid w:val="00CA4B4D"/>
    <w:rsid w:val="00CB35C3"/>
    <w:rsid w:val="00CD323D"/>
    <w:rsid w:val="00CE370A"/>
    <w:rsid w:val="00CE4030"/>
    <w:rsid w:val="00CE64B3"/>
    <w:rsid w:val="00CF1177"/>
    <w:rsid w:val="00CF1A49"/>
    <w:rsid w:val="00D0630C"/>
    <w:rsid w:val="00D243A9"/>
    <w:rsid w:val="00D305E5"/>
    <w:rsid w:val="00D37CD3"/>
    <w:rsid w:val="00D66A52"/>
    <w:rsid w:val="00D66EFA"/>
    <w:rsid w:val="00D72A2D"/>
    <w:rsid w:val="00D945B6"/>
    <w:rsid w:val="00D9521A"/>
    <w:rsid w:val="00DA3914"/>
    <w:rsid w:val="00DA59AA"/>
    <w:rsid w:val="00DB6915"/>
    <w:rsid w:val="00DB7E1E"/>
    <w:rsid w:val="00DC1310"/>
    <w:rsid w:val="00DC1B78"/>
    <w:rsid w:val="00DC2A2F"/>
    <w:rsid w:val="00DC600B"/>
    <w:rsid w:val="00DE0FAA"/>
    <w:rsid w:val="00DE136D"/>
    <w:rsid w:val="00DE6534"/>
    <w:rsid w:val="00DF4D6C"/>
    <w:rsid w:val="00E01923"/>
    <w:rsid w:val="00E14498"/>
    <w:rsid w:val="00E16B99"/>
    <w:rsid w:val="00E2397A"/>
    <w:rsid w:val="00E254DB"/>
    <w:rsid w:val="00E300FC"/>
    <w:rsid w:val="00E362DB"/>
    <w:rsid w:val="00E368F1"/>
    <w:rsid w:val="00E468E1"/>
    <w:rsid w:val="00E4740D"/>
    <w:rsid w:val="00E5632B"/>
    <w:rsid w:val="00E70240"/>
    <w:rsid w:val="00E71E6B"/>
    <w:rsid w:val="00E81CC5"/>
    <w:rsid w:val="00E85A87"/>
    <w:rsid w:val="00E85B4A"/>
    <w:rsid w:val="00E9528E"/>
    <w:rsid w:val="00EA5099"/>
    <w:rsid w:val="00EC1351"/>
    <w:rsid w:val="00EC4CBF"/>
    <w:rsid w:val="00EE2CA8"/>
    <w:rsid w:val="00EF17E8"/>
    <w:rsid w:val="00EF51D9"/>
    <w:rsid w:val="00F00AD1"/>
    <w:rsid w:val="00F02A1A"/>
    <w:rsid w:val="00F130DD"/>
    <w:rsid w:val="00F24884"/>
    <w:rsid w:val="00F476C4"/>
    <w:rsid w:val="00F55E6C"/>
    <w:rsid w:val="00F602B8"/>
    <w:rsid w:val="00F61DF9"/>
    <w:rsid w:val="00F74652"/>
    <w:rsid w:val="00F81960"/>
    <w:rsid w:val="00F8769D"/>
    <w:rsid w:val="00F9350C"/>
    <w:rsid w:val="00F94EB5"/>
    <w:rsid w:val="00F9624D"/>
    <w:rsid w:val="00FB2725"/>
    <w:rsid w:val="00FB31C1"/>
    <w:rsid w:val="00FB58F2"/>
    <w:rsid w:val="00FC050F"/>
    <w:rsid w:val="00FC6AEA"/>
    <w:rsid w:val="00FD3D13"/>
    <w:rsid w:val="00FD630E"/>
    <w:rsid w:val="00FE0B91"/>
    <w:rsid w:val="00FE55A2"/>
    <w:rsid w:val="00FF61B0"/>
    <w:rsid w:val="00FF6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F6D48"/>
  <w15:chartTrackingRefBased/>
  <w15:docId w15:val="{31EDD241-9CF4-B948-823F-D2412AEF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FE0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81894">
      <w:bodyDiv w:val="1"/>
      <w:marLeft w:val="0"/>
      <w:marRight w:val="0"/>
      <w:marTop w:val="0"/>
      <w:marBottom w:val="0"/>
      <w:divBdr>
        <w:top w:val="none" w:sz="0" w:space="0" w:color="auto"/>
        <w:left w:val="none" w:sz="0" w:space="0" w:color="auto"/>
        <w:bottom w:val="none" w:sz="0" w:space="0" w:color="auto"/>
        <w:right w:val="none" w:sz="0" w:space="0" w:color="auto"/>
      </w:divBdr>
    </w:div>
    <w:div w:id="474034411">
      <w:bodyDiv w:val="1"/>
      <w:marLeft w:val="0"/>
      <w:marRight w:val="0"/>
      <w:marTop w:val="0"/>
      <w:marBottom w:val="0"/>
      <w:divBdr>
        <w:top w:val="none" w:sz="0" w:space="0" w:color="auto"/>
        <w:left w:val="none" w:sz="0" w:space="0" w:color="auto"/>
        <w:bottom w:val="none" w:sz="0" w:space="0" w:color="auto"/>
        <w:right w:val="none" w:sz="0" w:space="0" w:color="auto"/>
      </w:divBdr>
    </w:div>
    <w:div w:id="791436060">
      <w:bodyDiv w:val="1"/>
      <w:marLeft w:val="0"/>
      <w:marRight w:val="0"/>
      <w:marTop w:val="0"/>
      <w:marBottom w:val="0"/>
      <w:divBdr>
        <w:top w:val="none" w:sz="0" w:space="0" w:color="auto"/>
        <w:left w:val="none" w:sz="0" w:space="0" w:color="auto"/>
        <w:bottom w:val="none" w:sz="0" w:space="0" w:color="auto"/>
        <w:right w:val="none" w:sz="0" w:space="0" w:color="auto"/>
      </w:divBdr>
    </w:div>
    <w:div w:id="1278874981">
      <w:bodyDiv w:val="1"/>
      <w:marLeft w:val="0"/>
      <w:marRight w:val="0"/>
      <w:marTop w:val="0"/>
      <w:marBottom w:val="0"/>
      <w:divBdr>
        <w:top w:val="none" w:sz="0" w:space="0" w:color="auto"/>
        <w:left w:val="none" w:sz="0" w:space="0" w:color="auto"/>
        <w:bottom w:val="none" w:sz="0" w:space="0" w:color="auto"/>
        <w:right w:val="none" w:sz="0" w:space="0" w:color="auto"/>
      </w:divBdr>
      <w:divsChild>
        <w:div w:id="1474524337">
          <w:marLeft w:val="0"/>
          <w:marRight w:val="0"/>
          <w:marTop w:val="0"/>
          <w:marBottom w:val="0"/>
          <w:divBdr>
            <w:top w:val="none" w:sz="0" w:space="0" w:color="auto"/>
            <w:left w:val="none" w:sz="0" w:space="0" w:color="auto"/>
            <w:bottom w:val="none" w:sz="0" w:space="0" w:color="auto"/>
            <w:right w:val="none" w:sz="0" w:space="0" w:color="auto"/>
          </w:divBdr>
          <w:divsChild>
            <w:div w:id="18026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kinkaku1/David-Kinkaku-Q-ware-Projec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Davidkinkaku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4luvofdog.org/adoptable-dog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inkaku/Library/Containers/com.microsoft.Word/Data/Library/Application%20Support/Microsoft/Office/16.0/DTS/Search/%7bB7624055-1566-4340-8E9E-9D89BCDFF7C2%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156A3B78A6B4429F65819AB1319570"/>
        <w:category>
          <w:name w:val="General"/>
          <w:gallery w:val="placeholder"/>
        </w:category>
        <w:types>
          <w:type w:val="bbPlcHdr"/>
        </w:types>
        <w:behaviors>
          <w:behavior w:val="content"/>
        </w:behaviors>
        <w:guid w:val="{B4EDAA86-A8BD-BA42-9DE1-337A617BEB3D}"/>
      </w:docPartPr>
      <w:docPartBody>
        <w:p w:rsidR="00F73D05" w:rsidRDefault="00520CEB">
          <w:pPr>
            <w:pStyle w:val="F7156A3B78A6B4429F65819AB1319570"/>
          </w:pPr>
          <w:r w:rsidRPr="00CF1A49">
            <w:t>Address</w:t>
          </w:r>
        </w:p>
      </w:docPartBody>
    </w:docPart>
    <w:docPart>
      <w:docPartPr>
        <w:name w:val="72873A23B5E6994F82D30AB26DE7D194"/>
        <w:category>
          <w:name w:val="General"/>
          <w:gallery w:val="placeholder"/>
        </w:category>
        <w:types>
          <w:type w:val="bbPlcHdr"/>
        </w:types>
        <w:behaviors>
          <w:behavior w:val="content"/>
        </w:behaviors>
        <w:guid w:val="{56DA4E19-403C-3842-BD78-BC97CC75A7CC}"/>
      </w:docPartPr>
      <w:docPartBody>
        <w:p w:rsidR="00F73D05" w:rsidRDefault="00520CEB">
          <w:pPr>
            <w:pStyle w:val="72873A23B5E6994F82D30AB26DE7D194"/>
          </w:pPr>
          <w:r w:rsidRPr="00CF1A49">
            <w:t>Phone</w:t>
          </w:r>
        </w:p>
      </w:docPartBody>
    </w:docPart>
    <w:docPart>
      <w:docPartPr>
        <w:name w:val="5DA0A571AE8EAF42948D5CAE342F5588"/>
        <w:category>
          <w:name w:val="General"/>
          <w:gallery w:val="placeholder"/>
        </w:category>
        <w:types>
          <w:type w:val="bbPlcHdr"/>
        </w:types>
        <w:behaviors>
          <w:behavior w:val="content"/>
        </w:behaviors>
        <w:guid w:val="{F3433F74-06F1-4D44-B8DA-F12BAA52CF3D}"/>
      </w:docPartPr>
      <w:docPartBody>
        <w:p w:rsidR="00F73D05" w:rsidRDefault="00520CEB">
          <w:pPr>
            <w:pStyle w:val="5DA0A571AE8EAF42948D5CAE342F5588"/>
          </w:pPr>
          <w:r w:rsidRPr="00CF1A49">
            <w:t>·</w:t>
          </w:r>
        </w:p>
      </w:docPartBody>
    </w:docPart>
    <w:docPart>
      <w:docPartPr>
        <w:name w:val="7DAEC6ED6C88F647B019BCADC97EF38F"/>
        <w:category>
          <w:name w:val="General"/>
          <w:gallery w:val="placeholder"/>
        </w:category>
        <w:types>
          <w:type w:val="bbPlcHdr"/>
        </w:types>
        <w:behaviors>
          <w:behavior w:val="content"/>
        </w:behaviors>
        <w:guid w:val="{85314735-EFF0-1B49-8581-05F72A340D11}"/>
      </w:docPartPr>
      <w:docPartBody>
        <w:p w:rsidR="00F73D05" w:rsidRDefault="00520CEB">
          <w:pPr>
            <w:pStyle w:val="7DAEC6ED6C88F647B019BCADC97EF38F"/>
          </w:pPr>
          <w:r w:rsidRPr="00CF1A49">
            <w:t>LinkedIn Profile</w:t>
          </w:r>
        </w:p>
      </w:docPartBody>
    </w:docPart>
    <w:docPart>
      <w:docPartPr>
        <w:name w:val="C05E606F8D0F0A47A3F4A6F3037E52A2"/>
        <w:category>
          <w:name w:val="General"/>
          <w:gallery w:val="placeholder"/>
        </w:category>
        <w:types>
          <w:type w:val="bbPlcHdr"/>
        </w:types>
        <w:behaviors>
          <w:behavior w:val="content"/>
        </w:behaviors>
        <w:guid w:val="{B436239C-03B0-F34A-801F-ADEB1FAE10C5}"/>
      </w:docPartPr>
      <w:docPartBody>
        <w:p w:rsidR="00F73D05" w:rsidRDefault="00520CEB">
          <w:pPr>
            <w:pStyle w:val="C05E606F8D0F0A47A3F4A6F3037E52A2"/>
          </w:pPr>
          <w:r w:rsidRPr="00CF1A49">
            <w:t>·</w:t>
          </w:r>
        </w:p>
      </w:docPartBody>
    </w:docPart>
    <w:docPart>
      <w:docPartPr>
        <w:name w:val="82C994FB81152641A960932564DEF76F"/>
        <w:category>
          <w:name w:val="General"/>
          <w:gallery w:val="placeholder"/>
        </w:category>
        <w:types>
          <w:type w:val="bbPlcHdr"/>
        </w:types>
        <w:behaviors>
          <w:behavior w:val="content"/>
        </w:behaviors>
        <w:guid w:val="{D3F709DF-0A21-BA47-AF7F-22199D18F855}"/>
      </w:docPartPr>
      <w:docPartBody>
        <w:p w:rsidR="00F73D05" w:rsidRDefault="00520CEB">
          <w:pPr>
            <w:pStyle w:val="82C994FB81152641A960932564DEF76F"/>
          </w:pPr>
          <w:r w:rsidRPr="00CF1A49">
            <w:t>Experience</w:t>
          </w:r>
        </w:p>
      </w:docPartBody>
    </w:docPart>
    <w:docPart>
      <w:docPartPr>
        <w:name w:val="D818B0760134194F954146D27EA96AC9"/>
        <w:category>
          <w:name w:val="General"/>
          <w:gallery w:val="placeholder"/>
        </w:category>
        <w:types>
          <w:type w:val="bbPlcHdr"/>
        </w:types>
        <w:behaviors>
          <w:behavior w:val="content"/>
        </w:behaviors>
        <w:guid w:val="{4953A96A-8DB8-3145-A1D0-D1EDBB00875A}"/>
      </w:docPartPr>
      <w:docPartBody>
        <w:p w:rsidR="00F73D05" w:rsidRDefault="00520CEB">
          <w:pPr>
            <w:pStyle w:val="D818B0760134194F954146D27EA96AC9"/>
          </w:pPr>
          <w:r w:rsidRPr="00CF1A49">
            <w:t>Education</w:t>
          </w:r>
        </w:p>
      </w:docPartBody>
    </w:docPart>
    <w:docPart>
      <w:docPartPr>
        <w:name w:val="4B49C1A462F7784691CD53226622AD14"/>
        <w:category>
          <w:name w:val="General"/>
          <w:gallery w:val="placeholder"/>
        </w:category>
        <w:types>
          <w:type w:val="bbPlcHdr"/>
        </w:types>
        <w:behaviors>
          <w:behavior w:val="content"/>
        </w:behaviors>
        <w:guid w:val="{9E8D5A23-F6A7-AB46-96EC-51EE6D9C41DB}"/>
      </w:docPartPr>
      <w:docPartBody>
        <w:p w:rsidR="00F73D05" w:rsidRDefault="00520CEB">
          <w:pPr>
            <w:pStyle w:val="4B49C1A462F7784691CD53226622AD14"/>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D2C"/>
    <w:rsid w:val="00520CEB"/>
    <w:rsid w:val="007D378F"/>
    <w:rsid w:val="00DF2D2C"/>
    <w:rsid w:val="00F73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D012F93F02CA4A8454FDE1FDAE1E01">
    <w:name w:val="76D012F93F02CA4A8454FDE1FDAE1E01"/>
  </w:style>
  <w:style w:type="character" w:styleId="IntenseEmphasis">
    <w:name w:val="Intense Emphasis"/>
    <w:basedOn w:val="DefaultParagraphFont"/>
    <w:uiPriority w:val="2"/>
    <w:rPr>
      <w:b/>
      <w:iCs/>
      <w:color w:val="262626" w:themeColor="text1" w:themeTint="D9"/>
    </w:rPr>
  </w:style>
  <w:style w:type="paragraph" w:customStyle="1" w:styleId="09468E0A119F0849BEA158C2009FBF41">
    <w:name w:val="09468E0A119F0849BEA158C2009FBF41"/>
  </w:style>
  <w:style w:type="paragraph" w:customStyle="1" w:styleId="F7156A3B78A6B4429F65819AB1319570">
    <w:name w:val="F7156A3B78A6B4429F65819AB1319570"/>
  </w:style>
  <w:style w:type="paragraph" w:customStyle="1" w:styleId="BF7365939247B749A0E760FE802CDD24">
    <w:name w:val="BF7365939247B749A0E760FE802CDD24"/>
  </w:style>
  <w:style w:type="paragraph" w:customStyle="1" w:styleId="72873A23B5E6994F82D30AB26DE7D194">
    <w:name w:val="72873A23B5E6994F82D30AB26DE7D194"/>
  </w:style>
  <w:style w:type="paragraph" w:customStyle="1" w:styleId="26D9F653BB056C4ABDF6A9838ED60307">
    <w:name w:val="26D9F653BB056C4ABDF6A9838ED60307"/>
  </w:style>
  <w:style w:type="paragraph" w:customStyle="1" w:styleId="5DA0A571AE8EAF42948D5CAE342F5588">
    <w:name w:val="5DA0A571AE8EAF42948D5CAE342F5588"/>
  </w:style>
  <w:style w:type="paragraph" w:customStyle="1" w:styleId="7DAEC6ED6C88F647B019BCADC97EF38F">
    <w:name w:val="7DAEC6ED6C88F647B019BCADC97EF38F"/>
  </w:style>
  <w:style w:type="paragraph" w:customStyle="1" w:styleId="C05E606F8D0F0A47A3F4A6F3037E52A2">
    <w:name w:val="C05E606F8D0F0A47A3F4A6F3037E52A2"/>
  </w:style>
  <w:style w:type="paragraph" w:customStyle="1" w:styleId="9FE7AC9BE43E6340A8AB101254CE2405">
    <w:name w:val="9FE7AC9BE43E6340A8AB101254CE2405"/>
  </w:style>
  <w:style w:type="paragraph" w:customStyle="1" w:styleId="1BD05C74BFDFE7418A3D2D65C4AFE079">
    <w:name w:val="1BD05C74BFDFE7418A3D2D65C4AFE079"/>
  </w:style>
  <w:style w:type="paragraph" w:customStyle="1" w:styleId="82C994FB81152641A960932564DEF76F">
    <w:name w:val="82C994FB81152641A960932564DEF76F"/>
  </w:style>
  <w:style w:type="paragraph" w:customStyle="1" w:styleId="A69A89BB12837C47B13CBB473FCA348E">
    <w:name w:val="A69A89BB12837C47B13CBB473FCA348E"/>
  </w:style>
  <w:style w:type="paragraph" w:customStyle="1" w:styleId="305D5E3C8FF6EC4198812CD85AC17BDB">
    <w:name w:val="305D5E3C8FF6EC4198812CD85AC17BDB"/>
  </w:style>
  <w:style w:type="paragraph" w:customStyle="1" w:styleId="AC727510DF16BB4A9DC2D15F8556E6BA">
    <w:name w:val="AC727510DF16BB4A9DC2D15F8556E6BA"/>
  </w:style>
  <w:style w:type="character" w:styleId="SubtleReference">
    <w:name w:val="Subtle Reference"/>
    <w:basedOn w:val="DefaultParagraphFont"/>
    <w:uiPriority w:val="10"/>
    <w:qFormat/>
    <w:rsid w:val="00F73D05"/>
    <w:rPr>
      <w:b/>
      <w:caps w:val="0"/>
      <w:smallCaps/>
      <w:color w:val="595959" w:themeColor="text1" w:themeTint="A6"/>
    </w:rPr>
  </w:style>
  <w:style w:type="paragraph" w:customStyle="1" w:styleId="1EAA597CAF4EDC49B1EF3EEC377F1430">
    <w:name w:val="1EAA597CAF4EDC49B1EF3EEC377F1430"/>
  </w:style>
  <w:style w:type="paragraph" w:customStyle="1" w:styleId="FE71FE803FD15040BC53EEB6A33A44D7">
    <w:name w:val="FE71FE803FD15040BC53EEB6A33A44D7"/>
  </w:style>
  <w:style w:type="paragraph" w:customStyle="1" w:styleId="80540FC231A0164E8BE21A59C639344C">
    <w:name w:val="80540FC231A0164E8BE21A59C639344C"/>
  </w:style>
  <w:style w:type="paragraph" w:customStyle="1" w:styleId="8C47227BE6834F46B4A59B694AC4B265">
    <w:name w:val="8C47227BE6834F46B4A59B694AC4B265"/>
  </w:style>
  <w:style w:type="paragraph" w:customStyle="1" w:styleId="E172BCBD21C8BB47B9231281FA6DFC52">
    <w:name w:val="E172BCBD21C8BB47B9231281FA6DFC52"/>
  </w:style>
  <w:style w:type="paragraph" w:customStyle="1" w:styleId="3827DCB9B90D6C4C9E475F36E1E1E76F">
    <w:name w:val="3827DCB9B90D6C4C9E475F36E1E1E76F"/>
  </w:style>
  <w:style w:type="paragraph" w:customStyle="1" w:styleId="0D324261F2D8784F954EFD4CC806C3C8">
    <w:name w:val="0D324261F2D8784F954EFD4CC806C3C8"/>
  </w:style>
  <w:style w:type="paragraph" w:customStyle="1" w:styleId="D818B0760134194F954146D27EA96AC9">
    <w:name w:val="D818B0760134194F954146D27EA96AC9"/>
  </w:style>
  <w:style w:type="paragraph" w:customStyle="1" w:styleId="F6863915823FD848BB8A1794BC1EC560">
    <w:name w:val="F6863915823FD848BB8A1794BC1EC560"/>
  </w:style>
  <w:style w:type="paragraph" w:customStyle="1" w:styleId="557302B15F88C7468F90CC44B418B9AA">
    <w:name w:val="557302B15F88C7468F90CC44B418B9AA"/>
  </w:style>
  <w:style w:type="paragraph" w:customStyle="1" w:styleId="40D5A9D33B8C764CA76502CB9AEA719F">
    <w:name w:val="40D5A9D33B8C764CA76502CB9AEA719F"/>
  </w:style>
  <w:style w:type="paragraph" w:customStyle="1" w:styleId="43A8159678DCDF4986B462EF8C805CF2">
    <w:name w:val="43A8159678DCDF4986B462EF8C805CF2"/>
  </w:style>
  <w:style w:type="paragraph" w:customStyle="1" w:styleId="25644B9DF7857E418EB0A49DF5130AA2">
    <w:name w:val="25644B9DF7857E418EB0A49DF5130AA2"/>
  </w:style>
  <w:style w:type="paragraph" w:customStyle="1" w:styleId="F2B2DA83472AB140B6ACF7704C1073DB">
    <w:name w:val="F2B2DA83472AB140B6ACF7704C1073DB"/>
  </w:style>
  <w:style w:type="paragraph" w:customStyle="1" w:styleId="FFD61A407019144CBDD17EAB0F31055A">
    <w:name w:val="FFD61A407019144CBDD17EAB0F31055A"/>
  </w:style>
  <w:style w:type="paragraph" w:customStyle="1" w:styleId="65962086B0DE3C48B60FE7570EC89B87">
    <w:name w:val="65962086B0DE3C48B60FE7570EC89B87"/>
  </w:style>
  <w:style w:type="paragraph" w:customStyle="1" w:styleId="4C0912DE5FAC034DA5F1329C419D7C53">
    <w:name w:val="4C0912DE5FAC034DA5F1329C419D7C53"/>
  </w:style>
  <w:style w:type="paragraph" w:customStyle="1" w:styleId="C8D3BE12F99EDB42A459E5EB978E1A1B">
    <w:name w:val="C8D3BE12F99EDB42A459E5EB978E1A1B"/>
  </w:style>
  <w:style w:type="paragraph" w:customStyle="1" w:styleId="4B49C1A462F7784691CD53226622AD14">
    <w:name w:val="4B49C1A462F7784691CD53226622AD14"/>
  </w:style>
  <w:style w:type="paragraph" w:customStyle="1" w:styleId="45ED0E1CFDFC7E4195C8D96BB55579B1">
    <w:name w:val="45ED0E1CFDFC7E4195C8D96BB55579B1"/>
  </w:style>
  <w:style w:type="paragraph" w:customStyle="1" w:styleId="A5B6452368C663479DD7A4F41BE005C5">
    <w:name w:val="A5B6452368C663479DD7A4F41BE005C5"/>
  </w:style>
  <w:style w:type="paragraph" w:customStyle="1" w:styleId="D1742626D77D824FA39EB45204C17A62">
    <w:name w:val="D1742626D77D824FA39EB45204C17A62"/>
  </w:style>
  <w:style w:type="paragraph" w:customStyle="1" w:styleId="04E701D34F802D42BC5D420021B802A3">
    <w:name w:val="04E701D34F802D42BC5D420021B802A3"/>
  </w:style>
  <w:style w:type="paragraph" w:customStyle="1" w:styleId="F64CD1095D3A7A43A499FD4A02D74FB8">
    <w:name w:val="F64CD1095D3A7A43A499FD4A02D74FB8"/>
  </w:style>
  <w:style w:type="paragraph" w:customStyle="1" w:styleId="135FE5DB680A5542A985C078FEAF9FB1">
    <w:name w:val="135FE5DB680A5542A985C078FEAF9FB1"/>
  </w:style>
  <w:style w:type="paragraph" w:customStyle="1" w:styleId="221E9729B4E5574ABF40DF1DD4F322EC">
    <w:name w:val="221E9729B4E5574ABF40DF1DD4F322EC"/>
  </w:style>
  <w:style w:type="paragraph" w:customStyle="1" w:styleId="3E17AFC117416E4F9815433538B170E4">
    <w:name w:val="3E17AFC117416E4F9815433538B170E4"/>
    <w:rsid w:val="00DF2D2C"/>
  </w:style>
  <w:style w:type="paragraph" w:customStyle="1" w:styleId="706FDF56AB0F4E4684CE0D3182D6BADA">
    <w:name w:val="706FDF56AB0F4E4684CE0D3182D6BADA"/>
    <w:rsid w:val="00DF2D2C"/>
  </w:style>
  <w:style w:type="paragraph" w:customStyle="1" w:styleId="C2B9A2F3B3023E4EB1FC5BAF9677AE77">
    <w:name w:val="C2B9A2F3B3023E4EB1FC5BAF9677AE77"/>
    <w:rsid w:val="00DF2D2C"/>
  </w:style>
  <w:style w:type="paragraph" w:customStyle="1" w:styleId="45F9475FB3492F4E963F073F8A9C8786">
    <w:name w:val="45F9475FB3492F4E963F073F8A9C8786"/>
    <w:rsid w:val="00DF2D2C"/>
  </w:style>
  <w:style w:type="paragraph" w:customStyle="1" w:styleId="742C695A707F844CB6666E416CF2C6D5">
    <w:name w:val="742C695A707F844CB6666E416CF2C6D5"/>
    <w:rsid w:val="00DF2D2C"/>
  </w:style>
  <w:style w:type="paragraph" w:customStyle="1" w:styleId="C4F922355FC0F14FB341887C2B696596">
    <w:name w:val="C4F922355FC0F14FB341887C2B696596"/>
    <w:rsid w:val="00DF2D2C"/>
  </w:style>
  <w:style w:type="paragraph" w:customStyle="1" w:styleId="1655A1DAFCCEF1479B27BDD9859D756D">
    <w:name w:val="1655A1DAFCCEF1479B27BDD9859D756D"/>
    <w:rsid w:val="00DF2D2C"/>
  </w:style>
  <w:style w:type="paragraph" w:customStyle="1" w:styleId="E8AD34DD9E16024FB157C577755549EA">
    <w:name w:val="E8AD34DD9E16024FB157C577755549EA"/>
    <w:rsid w:val="00DF2D2C"/>
  </w:style>
  <w:style w:type="paragraph" w:customStyle="1" w:styleId="C603D8A6EFE0E24291B3EC85EF033D61">
    <w:name w:val="C603D8A6EFE0E24291B3EC85EF033D61"/>
    <w:rsid w:val="00DF2D2C"/>
  </w:style>
  <w:style w:type="paragraph" w:customStyle="1" w:styleId="3EF12A577ECD864BACFAED15A0276800">
    <w:name w:val="3EF12A577ECD864BACFAED15A0276800"/>
    <w:rsid w:val="00DF2D2C"/>
  </w:style>
  <w:style w:type="paragraph" w:customStyle="1" w:styleId="A4B9D623CDF6E447AD4369D5D2F649AE">
    <w:name w:val="A4B9D623CDF6E447AD4369D5D2F649AE"/>
    <w:rsid w:val="00F73D05"/>
  </w:style>
  <w:style w:type="paragraph" w:customStyle="1" w:styleId="582023EA722AB24FB7C3FD3AFAC10984">
    <w:name w:val="582023EA722AB24FB7C3FD3AFAC10984"/>
    <w:rsid w:val="00F73D05"/>
  </w:style>
  <w:style w:type="paragraph" w:customStyle="1" w:styleId="A9C19D7C2A73ED4E86D4CC9AEDC26D7E">
    <w:name w:val="A9C19D7C2A73ED4E86D4CC9AEDC26D7E"/>
    <w:rsid w:val="00F73D05"/>
  </w:style>
  <w:style w:type="paragraph" w:customStyle="1" w:styleId="867A4E96DF0D014293209E0F3F580FB4">
    <w:name w:val="867A4E96DF0D014293209E0F3F580FB4"/>
    <w:rsid w:val="00F73D05"/>
  </w:style>
  <w:style w:type="paragraph" w:customStyle="1" w:styleId="3280E3949199AD4799B02ED4A0C32293">
    <w:name w:val="3280E3949199AD4799B02ED4A0C32293"/>
    <w:rsid w:val="00F73D05"/>
  </w:style>
  <w:style w:type="paragraph" w:customStyle="1" w:styleId="35C84AAE4057594B8997CD9EAE732099">
    <w:name w:val="35C84AAE4057594B8997CD9EAE732099"/>
    <w:rsid w:val="00F73D05"/>
  </w:style>
  <w:style w:type="paragraph" w:customStyle="1" w:styleId="6966159D645C85429F8A8598BA31B90D">
    <w:name w:val="6966159D645C85429F8A8598BA31B90D"/>
    <w:rsid w:val="00F73D05"/>
  </w:style>
  <w:style w:type="paragraph" w:customStyle="1" w:styleId="B233B631D5AF0C48B6E6D2519ABF311D">
    <w:name w:val="B233B631D5AF0C48B6E6D2519ABF311D"/>
    <w:rsid w:val="00F73D05"/>
  </w:style>
  <w:style w:type="paragraph" w:customStyle="1" w:styleId="BF8D179973E18C4EA92B3BE657D407DA">
    <w:name w:val="BF8D179973E18C4EA92B3BE657D407DA"/>
    <w:rsid w:val="00F73D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{B7624055-1566-4340-8E9E-9D89BCDFF7C2}tf16402488_win32.dotx</Template>
  <TotalTime>881</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Kinkaku</cp:lastModifiedBy>
  <cp:revision>9</cp:revision>
  <cp:lastPrinted>2021-10-20T04:30:00Z</cp:lastPrinted>
  <dcterms:created xsi:type="dcterms:W3CDTF">2021-10-07T13:46:00Z</dcterms:created>
  <dcterms:modified xsi:type="dcterms:W3CDTF">2021-10-20T04:31:00Z</dcterms:modified>
  <cp:category/>
</cp:coreProperties>
</file>